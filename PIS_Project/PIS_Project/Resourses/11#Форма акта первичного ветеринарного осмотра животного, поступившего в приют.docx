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F3" w:rsidRPr="00C40FDE" w:rsidRDefault="00A663F3" w:rsidP="00A663F3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2"/>
      <w:r w:rsidRPr="00C40FDE">
        <w:rPr>
          <w:rFonts w:cs="Arial"/>
          <w:bCs w:val="0"/>
          <w:caps w:val="0"/>
          <w:szCs w:val="24"/>
        </w:rPr>
        <w:t xml:space="preserve">Форма акта первичного ветеринарного осмотра животного, </w:t>
      </w:r>
      <w:r w:rsidRPr="00C40FDE">
        <w:rPr>
          <w:rFonts w:cs="Arial"/>
          <w:bCs w:val="0"/>
          <w:caps w:val="0"/>
          <w:szCs w:val="24"/>
        </w:rPr>
        <w:br/>
        <w:t>поступившего в приют</w:t>
      </w:r>
      <w:bookmarkEnd w:id="0"/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Акт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первичного ветеринарного осмотра животного, поступившего в приют</w:t>
      </w:r>
    </w:p>
    <w:sdt>
      <w:sdtPr>
        <w:rPr>
          <w:rFonts w:ascii="Times New Roman" w:eastAsiaTheme="minorEastAsia" w:hAnsi="Times New Roman" w:cs="Times New Roman"/>
          <w:szCs w:val="24"/>
        </w:rPr>
        <w:alias w:val="MU"/>
        <w:tag w:val="MU"/>
        <w:id w:val="-1306083056"/>
        <w:placeholder>
          <w:docPart w:val="DefaultPlaceholder_-1854013440"/>
        </w:placeholder>
      </w:sdtPr>
      <w:sdtContent>
        <w:p w:rsidR="00A663F3" w:rsidRPr="00C40FDE" w:rsidRDefault="00A663F3" w:rsidP="00A663F3">
          <w:pPr>
            <w:widowControl w:val="0"/>
            <w:autoSpaceDE w:val="0"/>
            <w:autoSpaceDN w:val="0"/>
            <w:adjustRightInd w:val="0"/>
            <w:spacing w:after="0"/>
            <w:jc w:val="center"/>
            <w:rPr>
              <w:rFonts w:ascii="Times New Roman" w:eastAsiaTheme="minorEastAsia" w:hAnsi="Times New Roman" w:cs="Times New Roman"/>
              <w:szCs w:val="24"/>
            </w:rPr>
          </w:pPr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____________________________________</w:t>
          </w:r>
        </w:p>
      </w:sdtContent>
    </w:sdt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(по акту при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ма-передачи № __________ от</w:t>
      </w:r>
      <w:r w:rsidR="003F6B3F" w:rsidRPr="003F6B3F">
        <w:rPr>
          <w:rFonts w:ascii="Times New Roman" w:eastAsiaTheme="minorEastAsia" w:hAnsi="Times New Roman" w:cs="Times New Roman"/>
          <w:szCs w:val="24"/>
        </w:rPr>
        <w:t xml:space="preserve"> </w:t>
      </w:r>
      <w:r w:rsidR="00E62EAD">
        <w:rPr>
          <w:rFonts w:ascii="Times New Roman" w:eastAsiaTheme="minorEastAsia" w:hAnsi="Times New Roman" w:cs="Times New Roman"/>
          <w:szCs w:val="24"/>
        </w:rPr>
        <w:fldChar w:fldCharType="begin"/>
      </w:r>
      <w:r w:rsidR="003F6B3F">
        <w:rPr>
          <w:rFonts w:ascii="Times New Roman" w:eastAsiaTheme="minorEastAsia" w:hAnsi="Times New Roman" w:cs="Times New Roman"/>
          <w:szCs w:val="24"/>
        </w:rPr>
        <w:instrText xml:space="preserve"> TIME \@ "dd.MM.yyyy" </w:instrText>
      </w:r>
      <w:r w:rsidR="00E62EAD">
        <w:rPr>
          <w:rFonts w:ascii="Times New Roman" w:eastAsiaTheme="minorEastAsia" w:hAnsi="Times New Roman" w:cs="Times New Roman"/>
          <w:szCs w:val="24"/>
        </w:rPr>
        <w:fldChar w:fldCharType="separate"/>
      </w:r>
      <w:r w:rsidR="00F62744">
        <w:rPr>
          <w:rFonts w:ascii="Times New Roman" w:eastAsiaTheme="minorEastAsia" w:hAnsi="Times New Roman" w:cs="Times New Roman"/>
          <w:noProof/>
          <w:szCs w:val="24"/>
        </w:rPr>
        <w:t>19.01.2021</w:t>
      </w:r>
      <w:r w:rsidR="00E62EAD">
        <w:rPr>
          <w:rFonts w:ascii="Times New Roman" w:eastAsiaTheme="minorEastAsia" w:hAnsi="Times New Roman" w:cs="Times New Roman"/>
          <w:szCs w:val="24"/>
        </w:rPr>
        <w:fldChar w:fldCharType="end"/>
      </w:r>
      <w:r w:rsidRPr="00C40FDE">
        <w:rPr>
          <w:rFonts w:ascii="Times New Roman" w:eastAsiaTheme="minorEastAsia" w:hAnsi="Times New Roman" w:cs="Times New Roman"/>
          <w:szCs w:val="24"/>
        </w:rPr>
        <w:t>)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Категория животного: собака, щенок, кошка, котенок (нужное подчеркнуть)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Пол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Sex"/>
          <w:tag w:val="Sex"/>
          <w:id w:val="-1945766578"/>
          <w:placeholder>
            <w:docPart w:val="DefaultPlaceholder_-1854013440"/>
          </w:placeholder>
        </w:sdtPr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>, окрас _______________________________,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вес _______________________________, шерсть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Wool"/>
          <w:tag w:val="Wool"/>
          <w:id w:val="1862474408"/>
          <w:placeholder>
            <w:docPart w:val="DefaultPlaceholder_-1854013440"/>
          </w:placeholder>
        </w:sdtPr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</w:t>
          </w:r>
        </w:sdtContent>
      </w:sdt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Год и месяц рождения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Birthday"/>
          <w:tag w:val="Birthday"/>
          <w:id w:val="290027320"/>
          <w:placeholder>
            <w:docPart w:val="DefaultPlaceholder_-1854013440"/>
          </w:placeholder>
        </w:sdtPr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>.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Наличие идентификационной метки (способ и место нанесения)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Особенности поведения 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 момент осмотра выявлено: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животного 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температура тела 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кожные покровы 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состояние шерсти 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ранения, травмы и другие повреждения: 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Предварительный диагноз: 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Провед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>нные манипуляции: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Назначения: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питание 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- лечение (если требуется): 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____________________________________________________________________________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карточка уч</w:t>
      </w:r>
      <w:r>
        <w:rPr>
          <w:rFonts w:ascii="Times New Roman" w:eastAsiaTheme="minorEastAsia" w:hAnsi="Times New Roman" w:cs="Times New Roman"/>
          <w:szCs w:val="24"/>
        </w:rPr>
        <w:t>ё</w:t>
      </w:r>
      <w:r w:rsidRPr="00C40FDE">
        <w:rPr>
          <w:rFonts w:ascii="Times New Roman" w:eastAsiaTheme="minorEastAsia" w:hAnsi="Times New Roman" w:cs="Times New Roman"/>
          <w:szCs w:val="24"/>
        </w:rPr>
        <w:t xml:space="preserve">та №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ID_Card"/>
          <w:tag w:val="ID_Card"/>
          <w:id w:val="513113393"/>
          <w:placeholder>
            <w:docPart w:val="DefaultPlaceholder_-1854013440"/>
          </w:placeholder>
        </w:sdtPr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 xml:space="preserve">; чип №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ID_Chip"/>
          <w:tag w:val="ID_Chip"/>
          <w:id w:val="-1371596399"/>
          <w:placeholder>
            <w:docPart w:val="DefaultPlaceholder_-1854013440"/>
          </w:placeholder>
        </w:sdtPr>
        <w:sdtContent>
          <w:r w:rsidRPr="00C40FDE">
            <w:rPr>
              <w:rFonts w:ascii="Times New Roman" w:eastAsiaTheme="minorEastAsia" w:hAnsi="Times New Roman" w:cs="Times New Roman"/>
              <w:szCs w:val="24"/>
            </w:rPr>
            <w:t>________________________________________</w:t>
          </w:r>
        </w:sdtContent>
      </w:sdt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Животное поставлено на карантин сроком не менее ____ дней.</w:t>
      </w: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:rsidR="00A663F3" w:rsidRPr="00C40FDE" w:rsidRDefault="00A663F3" w:rsidP="00A663F3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Ветеринарный врач        </w:t>
      </w:r>
      <w:sdt>
        <w:sdtPr>
          <w:rPr>
            <w:rFonts w:ascii="Times New Roman" w:eastAsiaTheme="minorEastAsia" w:hAnsi="Times New Roman" w:cs="Times New Roman"/>
            <w:szCs w:val="24"/>
          </w:rPr>
          <w:alias w:val="FIO"/>
          <w:tag w:val="FIO"/>
          <w:id w:val="766962522"/>
          <w:placeholder>
            <w:docPart w:val="17BCC41FB2A14ECB90574E46AF15B64E"/>
          </w:placeholder>
          <w:showingPlcHdr/>
        </w:sdtPr>
        <w:sdtContent>
          <w:r w:rsidR="003F6B3F" w:rsidRPr="0023067A">
            <w:rPr>
              <w:rStyle w:val="a3"/>
            </w:rPr>
            <w:t>Место для ввода текста.</w:t>
          </w:r>
        </w:sdtContent>
      </w:sdt>
      <w:r w:rsidRPr="00C40FDE">
        <w:rPr>
          <w:rFonts w:ascii="Times New Roman" w:eastAsiaTheme="minorEastAsia" w:hAnsi="Times New Roman" w:cs="Times New Roman"/>
          <w:szCs w:val="24"/>
        </w:rPr>
        <w:t xml:space="preserve">        /________________________/</w:t>
      </w:r>
    </w:p>
    <w:p w:rsidR="00A663F3" w:rsidRPr="00C40FDE" w:rsidRDefault="00A663F3" w:rsidP="00A663F3">
      <w:pPr>
        <w:widowControl w:val="0"/>
      </w:pPr>
    </w:p>
    <w:sectPr w:rsidR="00A663F3" w:rsidRPr="00C40FDE" w:rsidSect="00E62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compat/>
  <w:rsids>
    <w:rsidRoot w:val="003F6B3F"/>
    <w:rsid w:val="002E0583"/>
    <w:rsid w:val="003F6B3F"/>
    <w:rsid w:val="008344A5"/>
    <w:rsid w:val="00A663F3"/>
    <w:rsid w:val="00B4054E"/>
    <w:rsid w:val="00BE67DD"/>
    <w:rsid w:val="00E62EAD"/>
    <w:rsid w:val="00F62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EAD"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A663F3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A663F3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A663F3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A663F3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A663F3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A663F3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A663F3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A663F3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A663F3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A663F3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A663F3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A663F3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A663F3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A663F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A663F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663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663F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663F3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3F6B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62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2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ourse\VS\repos\PIS_Project\PIS_Project\Resourses\11%23&#1060;&#1086;&#1088;&#1084;&#1072;%20&#1072;&#1082;&#1090;&#1072;%20&#1087;&#1077;&#1088;&#1074;&#1080;&#1095;&#1085;&#1086;&#1075;&#1086;%20&#1074;&#1077;&#1090;&#1077;&#1088;&#1080;&#1085;&#1072;&#1088;&#1085;&#1086;&#1075;&#1086;%20&#1086;&#1089;&#1084;&#1086;&#1090;&#1088;&#1072;%20&#1078;&#1080;&#1074;&#1086;&#1090;&#1085;&#1086;&#1075;&#1086;,%20&#1087;&#1086;&#1089;&#1090;&#1091;&#1087;&#1080;&#1074;&#1096;&#1077;&#1075;&#1086;%20&#1074;%20&#1087;&#1088;&#1080;&#1102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DB3E6A-8C45-433F-AEB2-15C6D8C5EE26}"/>
      </w:docPartPr>
      <w:docPartBody>
        <w:p w:rsidR="005944AE" w:rsidRDefault="006015F6">
          <w:r w:rsidRPr="0023067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BCC41FB2A14ECB90574E46AF15B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DB43B8-E091-486B-A2F0-9A97325FF1FD}"/>
      </w:docPartPr>
      <w:docPartBody>
        <w:p w:rsidR="00CC3B3F" w:rsidRDefault="005944AE" w:rsidP="005944AE">
          <w:pPr>
            <w:pStyle w:val="17BCC41FB2A14ECB90574E46AF15B64E2"/>
          </w:pPr>
          <w:r w:rsidRPr="0023067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015F6"/>
    <w:rsid w:val="005944AE"/>
    <w:rsid w:val="006015F6"/>
    <w:rsid w:val="006A1963"/>
    <w:rsid w:val="00CC3B3F"/>
    <w:rsid w:val="00E25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44AE"/>
    <w:rPr>
      <w:color w:val="808080"/>
    </w:rPr>
  </w:style>
  <w:style w:type="paragraph" w:customStyle="1" w:styleId="17BCC41FB2A14ECB90574E46AF15B64E">
    <w:name w:val="17BCC41FB2A14ECB90574E46AF15B64E"/>
    <w:rsid w:val="005944AE"/>
    <w:rPr>
      <w:rFonts w:eastAsiaTheme="minorHAnsi"/>
      <w:lang w:eastAsia="en-US"/>
    </w:rPr>
  </w:style>
  <w:style w:type="paragraph" w:customStyle="1" w:styleId="17BCC41FB2A14ECB90574E46AF15B64E1">
    <w:name w:val="17BCC41FB2A14ECB90574E46AF15B64E1"/>
    <w:rsid w:val="005944AE"/>
    <w:rPr>
      <w:rFonts w:eastAsiaTheme="minorHAnsi"/>
      <w:lang w:eastAsia="en-US"/>
    </w:rPr>
  </w:style>
  <w:style w:type="paragraph" w:customStyle="1" w:styleId="17BCC41FB2A14ECB90574E46AF15B64E2">
    <w:name w:val="17BCC41FB2A14ECB90574E46AF15B64E2"/>
    <w:rsid w:val="005944AE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11#Форма акта первичного ветеринарного осмотра животного, поступившего в приют.dotx</Template>
  <TotalTime>1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user64</cp:lastModifiedBy>
  <cp:revision>2</cp:revision>
  <dcterms:created xsi:type="dcterms:W3CDTF">2021-01-19T10:31:00Z</dcterms:created>
  <dcterms:modified xsi:type="dcterms:W3CDTF">2021-01-19T10:31:00Z</dcterms:modified>
</cp:coreProperties>
</file>
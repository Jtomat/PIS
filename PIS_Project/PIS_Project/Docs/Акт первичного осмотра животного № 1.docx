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Питомник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3F6B3F" w:rsidRPr="003F6B3F">
        <w:rPr>
          <w:rFonts w:ascii="Times New Roman" w:eastAsiaTheme="minorEastAsia" w:hAnsi="Times New Roman" w:cs="Times New Roman"/>
          <w:szCs w:val="24"/>
        </w:rPr>
        <w:t xml:space="preserve"> </w:t>
      </w:r>
      <w:r w:rsidR="00E62EAD">
        <w:rPr>
          <w:rFonts w:ascii="Times New Roman" w:eastAsiaTheme="minorEastAsia" w:hAnsi="Times New Roman" w:cs="Times New Roman"/>
          <w:szCs w:val="24"/>
        </w:rPr>
        <w:fldChar w:fldCharType="begin"/>
      </w:r>
      <w:r w:rsidR="003F6B3F">
        <w:rPr>
          <w:rFonts w:ascii="Times New Roman" w:eastAsiaTheme="minorEastAsia" w:hAnsi="Times New Roman" w:cs="Times New Roman"/>
          <w:szCs w:val="24"/>
        </w:rPr>
        <w:instrText xml:space="preserve"> TIME \@ "dd.MM.yyyy" </w:instrText>
      </w:r>
      <w:r w:rsidR="00E62EAD">
        <w:rPr>
          <w:rFonts w:ascii="Times New Roman" w:eastAsiaTheme="minorEastAsia" w:hAnsi="Times New Roman" w:cs="Times New Roman"/>
          <w:szCs w:val="24"/>
        </w:rPr>
        <w:fldChar w:fldCharType="separate"/>
      </w:r>
      <w:r w:rsidR="00F62744">
        <w:rPr>
          <w:rFonts w:ascii="Times New Roman" w:eastAsiaTheme="minorEastAsia" w:hAnsi="Times New Roman" w:cs="Times New Roman"/>
          <w:noProof/>
          <w:szCs w:val="24"/>
        </w:rPr>
        <w:t>19.01.2021</w:t>
      </w:r>
      <w:r w:rsidR="00E62EAD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)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r w:rsidRPr="00C40FDE">
        <w:rPr>
          <w:rFonts w:ascii="Times New Roman" w:eastAsiaTheme="minorEastAsia" w:hAnsi="Times New Roman" w:cs="Times New Roman"/>
          <w:szCs w:val="24"/>
        </w:rPr>
        <w:t>М</w:t>
      </w:r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вес _______________________________, шерсть </w:t>
      </w:r>
      <w:r w:rsidRPr="00C40FDE">
        <w:rPr>
          <w:rFonts w:ascii="Times New Roman" w:eastAsiaTheme="minorEastAsia" w:hAnsi="Times New Roman" w:cs="Times New Roman"/>
          <w:szCs w:val="24"/>
        </w:rPr>
        <w:t>Прямая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r w:rsidRPr="00C40FDE">
        <w:rPr>
          <w:rFonts w:ascii="Times New Roman" w:eastAsiaTheme="minorEastAsia" w:hAnsi="Times New Roman" w:cs="Times New Roman"/>
          <w:szCs w:val="24"/>
        </w:rPr>
        <w:t>02.2003</w:t>
      </w:r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r w:rsidRPr="00C40FDE">
        <w:rPr>
          <w:rFonts w:ascii="Times New Roman" w:eastAsiaTheme="minorEastAsia" w:hAnsi="Times New Roman" w:cs="Times New Roman"/>
          <w:szCs w:val="24"/>
        </w:rPr>
        <w:t>1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r w:rsidRPr="00C40FDE">
        <w:rPr>
          <w:rFonts w:ascii="Times New Roman" w:eastAsiaTheme="minorEastAsia" w:hAnsi="Times New Roman" w:cs="Times New Roman"/>
          <w:szCs w:val="24"/>
        </w:rPr>
        <w:t>0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17BCC41FB2A14ECB90574E46AF15B64E"/>
          </w:placeholder>
          <w:showingPlcHdr/>
        </w:sdtPr>
        <w:sdtContent>
          <w:r w:rsidR="003F6B3F" w:rsidRPr="0023067A">
            <w:rPr>
              <w:rStyle w:val="a3"/>
            </w:rPr>
            <w:t>Место для ввода текста.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:rsidR="00A663F3" w:rsidRPr="00C40FDE" w:rsidRDefault="00A663F3" w:rsidP="00A663F3">
      <w:pPr>
        <w:widowControl w:val="0"/>
      </w:pPr>
    </w:p>
    <w:sectPr w:rsidR="00A663F3" w:rsidRPr="00C40FDE" w:rsidSect="00E6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3F6B3F"/>
    <w:rsid w:val="002E0583"/>
    <w:rsid w:val="003F6B3F"/>
    <w:rsid w:val="008344A5"/>
    <w:rsid w:val="00A663F3"/>
    <w:rsid w:val="00B4054E"/>
    <w:rsid w:val="00BE67DD"/>
    <w:rsid w:val="00E62EAD"/>
    <w:rsid w:val="00F6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EAD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6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5944AE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BCC41FB2A14ECB90574E46AF15B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DB43B8-E091-486B-A2F0-9A97325FF1FD}"/>
      </w:docPartPr>
      <w:docPartBody>
        <w:p w:rsidR="00CC3B3F" w:rsidRDefault="005944AE" w:rsidP="005944AE">
          <w:pPr>
            <w:pStyle w:val="17BCC41FB2A14ECB90574E46AF15B64E2"/>
          </w:pPr>
          <w:r w:rsidRPr="0023067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015F6"/>
    <w:rsid w:val="005944AE"/>
    <w:rsid w:val="006015F6"/>
    <w:rsid w:val="006A1963"/>
    <w:rsid w:val="00CC3B3F"/>
    <w:rsid w:val="00E2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4AE"/>
    <w:rPr>
      <w:color w:val="808080"/>
    </w:rPr>
  </w:style>
  <w:style w:type="paragraph" w:customStyle="1" w:styleId="17BCC41FB2A14ECB90574E46AF15B64E">
    <w:name w:val="17BCC41FB2A14ECB90574E46AF15B64E"/>
    <w:rsid w:val="005944AE"/>
    <w:rPr>
      <w:rFonts w:eastAsiaTheme="minorHAnsi"/>
      <w:lang w:eastAsia="en-US"/>
    </w:rPr>
  </w:style>
  <w:style w:type="paragraph" w:customStyle="1" w:styleId="17BCC41FB2A14ECB90574E46AF15B64E1">
    <w:name w:val="17BCC41FB2A14ECB90574E46AF15B64E1"/>
    <w:rsid w:val="005944AE"/>
    <w:rPr>
      <w:rFonts w:eastAsiaTheme="minorHAnsi"/>
      <w:lang w:eastAsia="en-US"/>
    </w:rPr>
  </w:style>
  <w:style w:type="paragraph" w:customStyle="1" w:styleId="17BCC41FB2A14ECB90574E46AF15B64E2">
    <w:name w:val="17BCC41FB2A14ECB90574E46AF15B64E2"/>
    <w:rsid w:val="005944AE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1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user64</cp:lastModifiedBy>
  <cp:revision>2</cp:revision>
  <dcterms:created xsi:type="dcterms:W3CDTF">2021-01-19T10:31:00Z</dcterms:created>
  <dcterms:modified xsi:type="dcterms:W3CDTF">2021-01-19T10:31:00Z</dcterms:modified>
</cp:coreProperties>
</file>